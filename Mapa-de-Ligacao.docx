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Mapa de Ligação</w:t>
      </w:r>
    </w:p>
    <w:p>
      <w:pPr>
        <w:jc w:val="center"/>
      </w:pPr>
      <w:r>
        <w:t>(Escritório da filial de Curitiba da Zézinho Motors)</w:t>
      </w:r>
    </w:p>
    <w:tbl>
      <w:tblPr>
        <w:tblStyle w:val="3"/>
        <w:tblW w:w="1422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57"/>
        <w:gridCol w:w="1537"/>
        <w:gridCol w:w="3828"/>
        <w:gridCol w:w="1712"/>
        <w:gridCol w:w="23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Cabo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Origem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Caminho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Comprimento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CSU4P 001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PT 01 001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R1 PP1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13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13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14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14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009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01 009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PP1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019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01 019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19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</w:rPr>
            </w:pPr>
            <w:r>
              <w:rPr>
                <w:highlight w:val="none"/>
              </w:rPr>
              <w:t>R1 PP1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</w:rP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rFonts w:hint="default"/>
                <w:highlight w:val="none"/>
                <w:lang w:val="pt-BR"/>
              </w:rPr>
            </w:pPr>
            <w:r>
              <w:rPr>
                <w:highlight w:val="none"/>
              </w:rPr>
              <w:t>19 mt</w:t>
            </w:r>
            <w:r>
              <w:rPr>
                <w:rFonts w:hint="default"/>
                <w:highlight w:val="none"/>
                <w:lang w:val="pt-BR"/>
              </w:rPr>
              <w:t xml:space="preserve"> 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CB01 003, CB01 002,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18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029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01 029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17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19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039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01 039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22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22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PP2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049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01 049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23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23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rFonts w:hint="default"/>
                <w:lang w:val="pt-BR"/>
              </w:rPr>
            </w:pPr>
            <w:r>
              <w:t>24 mt</w:t>
            </w:r>
            <w:r>
              <w:rPr>
                <w:rFonts w:hint="default"/>
                <w:lang w:val="pt-BR"/>
              </w:rPr>
              <w:t xml:space="preserve"> 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25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059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01 059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24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069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01 069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PP3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079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01 079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lang w:val="en-US"/>
              </w:rPr>
              <w:t>30 mt</w:t>
            </w:r>
            <w:r>
              <w:rPr>
                <w:rFonts w:hint="default"/>
                <w:lang w:val="pt-BR"/>
              </w:rPr>
              <w:t xml:space="preserve"> 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089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01 089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28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CB01 005,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26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PP4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27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099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01 099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T09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32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32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109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01 109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01 111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T17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T18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rFonts w:hint="default"/>
                <w:lang w:val="pt-BR"/>
              </w:rPr>
            </w:pPr>
            <w:r>
              <w:t>30 mt</w:t>
            </w:r>
            <w:r>
              <w:rPr>
                <w:rFonts w:hint="default"/>
                <w:lang w:val="pt-BR"/>
              </w:rPr>
              <w:t xml:space="preserve"> 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T19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T20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117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01 117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T21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118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01 118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T22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119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01 119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T23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120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01 120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PP5 T24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31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121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 xml:space="preserve">PT 01 121 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PP6 T01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122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01 122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PP6 T02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30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123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01 123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PP6 T03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124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01 124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PP6 T04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125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01 125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PP6 T05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29 mt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CSU4P 126</w:t>
            </w:r>
          </w:p>
        </w:tc>
        <w:tc>
          <w:tcPr>
            <w:tcW w:w="2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PT 01 126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R1 PP6 T06</w:t>
            </w:r>
          </w:p>
        </w:tc>
        <w:tc>
          <w:tcPr>
            <w:tcW w:w="3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lang w:val="en-US"/>
              </w:rPr>
            </w:pPr>
            <w:r>
              <w:t>CB01 006, CB01 004, CB01 001</w:t>
            </w:r>
          </w:p>
        </w:tc>
        <w:tc>
          <w:tcPr>
            <w:tcW w:w="1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  <w:rPr>
                <w:rFonts w:hint="default"/>
                <w:lang w:val="pt-BR"/>
              </w:rPr>
            </w:pPr>
            <w:r>
              <w:t>29 mt</w:t>
            </w:r>
            <w:r>
              <w:rPr>
                <w:rFonts w:hint="default"/>
                <w:lang w:val="pt-BR"/>
              </w:rPr>
              <w:t xml:space="preserve"> </w:t>
            </w:r>
          </w:p>
        </w:tc>
        <w:tc>
          <w:tcPr>
            <w:tcW w:w="2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after="0" w:line="240" w:lineRule="auto"/>
            </w:pPr>
            <w:r>
              <w:t>Cabo F/UTP 4P Cat.6</w:t>
            </w:r>
          </w:p>
        </w:tc>
      </w:tr>
    </w:tbl>
    <w:p>
      <w:r>
        <w:br w:type="textWrapping"/>
      </w:r>
      <w:r>
        <w:rPr>
          <w:i/>
          <w:u w:val="single"/>
        </w:rPr>
        <w:t>Legenda:</w:t>
      </w:r>
      <w:r>
        <w:rPr>
          <w:i/>
          <w:u w:val="single"/>
        </w:rPr>
        <w:br w:type="textWrapping"/>
      </w:r>
      <w:r>
        <w:br w:type="textWrapping"/>
      </w:r>
      <w:r>
        <w:t xml:space="preserve">CSU = CABO SECUNDARIO F/UTP </w:t>
      </w:r>
      <w:r>
        <w:br w:type="textWrapping"/>
      </w:r>
      <w:r>
        <w:t>4P     = QUATRO PARES</w:t>
      </w:r>
      <w:r>
        <w:br w:type="textWrapping"/>
      </w:r>
      <w:r>
        <w:t>XXX   = SEQUÊNCIA</w:t>
      </w:r>
    </w:p>
    <w:p>
      <w:r>
        <w:t>PT   = PONTO DE TELECOMUNICAÇÕES</w:t>
      </w:r>
      <w:r>
        <w:br w:type="textWrapping"/>
      </w:r>
      <w:r>
        <w:t>XX   = EDIFICAÇÃO/ N° DO PAVIMENTO</w:t>
      </w:r>
      <w:r>
        <w:br w:type="textWrapping"/>
      </w:r>
      <w:r>
        <w:t>XXX = NÚMERO DO PONTO/SEQUENCIAL</w:t>
      </w:r>
    </w:p>
    <w:p>
      <w:pPr>
        <w:rPr>
          <w:lang w:val="en-US"/>
        </w:rPr>
      </w:pPr>
      <w:r>
        <w:rPr>
          <w:lang w:val="en-US"/>
        </w:rPr>
        <w:t>Rx   = RACK</w:t>
      </w:r>
      <w:r>
        <w:rPr>
          <w:lang w:val="en-US"/>
        </w:rPr>
        <w:br w:type="textWrapping"/>
      </w:r>
      <w:r>
        <w:rPr>
          <w:lang w:val="en-US"/>
        </w:rPr>
        <w:t>PPx = PATCH PANEL</w:t>
      </w:r>
      <w:r>
        <w:rPr>
          <w:lang w:val="en-US"/>
        </w:rPr>
        <w:br w:type="textWrapping"/>
      </w:r>
      <w:r>
        <w:rPr>
          <w:lang w:val="en-US"/>
        </w:rPr>
        <w:t>Txx = TOMA</w:t>
      </w:r>
      <w:bookmarkStart w:id="0" w:name="_GoBack"/>
      <w:bookmarkEnd w:id="0"/>
      <w:r>
        <w:rPr>
          <w:lang w:val="en-US"/>
        </w:rPr>
        <w:t>DA NO PATCH PANEL</w:t>
      </w:r>
    </w:p>
    <w:p>
      <w:r>
        <w:rPr>
          <w:rFonts w:hint="default"/>
          <w:lang w:val="pt-BR"/>
        </w:rPr>
        <w:t>CB</w:t>
      </w:r>
      <w:r>
        <w:t>xx = ELETROCALHA</w:t>
      </w:r>
    </w:p>
    <w:p/>
    <w:sectPr>
      <w:pgSz w:w="16838" w:h="11906" w:orient="landscape"/>
      <w:pgMar w:top="1701" w:right="1417" w:bottom="1701" w:left="1417" w:header="0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9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FC"/>
    <w:rsid w:val="000170B0"/>
    <w:rsid w:val="000C3A83"/>
    <w:rsid w:val="003A2356"/>
    <w:rsid w:val="003B5F73"/>
    <w:rsid w:val="00500F30"/>
    <w:rsid w:val="00502198"/>
    <w:rsid w:val="00523804"/>
    <w:rsid w:val="00550CE0"/>
    <w:rsid w:val="005A5953"/>
    <w:rsid w:val="005A6A4A"/>
    <w:rsid w:val="005E1AFC"/>
    <w:rsid w:val="0060192D"/>
    <w:rsid w:val="00821F2C"/>
    <w:rsid w:val="00AF76B5"/>
    <w:rsid w:val="00B268AC"/>
    <w:rsid w:val="00B8493C"/>
    <w:rsid w:val="00D40670"/>
    <w:rsid w:val="00D61726"/>
    <w:rsid w:val="00D720F8"/>
    <w:rsid w:val="00DB53B7"/>
    <w:rsid w:val="00E47896"/>
    <w:rsid w:val="00EF7A45"/>
    <w:rsid w:val="00F511EC"/>
    <w:rsid w:val="04003C23"/>
    <w:rsid w:val="0D89255A"/>
    <w:rsid w:val="133165A4"/>
    <w:rsid w:val="269E0C84"/>
    <w:rsid w:val="299422F8"/>
    <w:rsid w:val="2CEB3391"/>
    <w:rsid w:val="34D31C5A"/>
    <w:rsid w:val="36C7044C"/>
    <w:rsid w:val="48F92B0E"/>
    <w:rsid w:val="496F4D40"/>
    <w:rsid w:val="53D77AC9"/>
    <w:rsid w:val="5648349C"/>
    <w:rsid w:val="60640703"/>
    <w:rsid w:val="637075F2"/>
    <w:rsid w:val="672F1572"/>
    <w:rsid w:val="73CF5C6F"/>
    <w:rsid w:val="74E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0"/>
    <w:rPr>
      <w:rFonts w:cs="Lucida Sans"/>
    </w:rPr>
  </w:style>
  <w:style w:type="paragraph" w:styleId="5">
    <w:name w:val="Body Text"/>
    <w:basedOn w:val="1"/>
    <w:qFormat/>
    <w:uiPriority w:val="0"/>
    <w:pPr>
      <w:spacing w:after="140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customStyle="1" w:styleId="7">
    <w:name w:val="Fonte parág. padrão1"/>
    <w:qFormat/>
    <w:uiPriority w:val="0"/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ucida Sans"/>
      <w:lang w:val="zh-CN" w:bidi="zh-CN"/>
    </w:rPr>
  </w:style>
  <w:style w:type="paragraph" w:customStyle="1" w:styleId="10">
    <w:name w:val="Conteúdo da tabela"/>
    <w:basedOn w:val="1"/>
    <w:qFormat/>
    <w:uiPriority w:val="0"/>
    <w:pPr>
      <w:widowControl w:val="0"/>
      <w:suppressLineNumbers/>
    </w:pPr>
  </w:style>
  <w:style w:type="paragraph" w:customStyle="1" w:styleId="11">
    <w:name w:val="Título de tabela"/>
    <w:basedOn w:val="10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1674</Words>
  <Characters>9044</Characters>
  <Lines>75</Lines>
  <Paragraphs>21</Paragraphs>
  <TotalTime>81</TotalTime>
  <ScaleCrop>false</ScaleCrop>
  <LinksUpToDate>false</LinksUpToDate>
  <CharactersWithSpaces>10697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2023-06-15T19:54:00Z</dcterms:created>
  <dc:creator>Matheus Felipe Christmann</dc:creator>
  <cp:lastModifiedBy>Matheus Felipe Christmann</cp:lastModifiedBy>
  <dcterms:modified xsi:type="dcterms:W3CDTF">2023-07-01T11:01:02Z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C02929E6A0C8425A9F0616B761C07CFF</vt:lpwstr>
  </property>
</Properties>
</file>